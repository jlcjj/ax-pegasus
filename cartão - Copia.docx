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3BB" w:rsidRDefault="004C5CBA">
      <w:r>
        <w:rPr>
          <w:rFonts w:ascii="Arial Rounded MT Bold" w:hAnsi="Arial Rounded MT Bold"/>
          <w:noProof/>
          <w:color w:val="00330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56515</wp:posOffset>
                </wp:positionV>
                <wp:extent cx="3295650" cy="170497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704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D253BB" w:rsidRDefault="00176A30" w:rsidP="00176A3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79319" cy="983544"/>
                                  <wp:effectExtent l="0" t="0" r="1905" b="762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backgroundRemoval t="9709" b="96602" l="4049" r="94737">
                                                        <a14:foregroundMark x1="4049" y1="97087" x2="4049" y2="97087"/>
                                                        <a14:foregroundMark x1="69231" y1="42233" x2="69231" y2="42233"/>
                                                        <a14:foregroundMark x1="94737" y1="50485" x2="94737" y2="50485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9319" cy="9835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6A30" w:rsidRDefault="00176A30" w:rsidP="00176A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8pt;margin-top:4.45pt;width:259.5pt;height:13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" fillcolor="white [20]">
                <v:fill color2="#4f81bd [3204]" rotate="t" focusposition=".5,-52429f" focussize="" colors="0 white;22938f white;1 #4f81bd" focus="100%" type="gradientRadial"/>
                <v:textbox>
                  <w:txbxContent>
                    <w:p w:rsidR="00D253BB" w:rsidRDefault="00176A30" w:rsidP="00176A3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79319" cy="983544"/>
                            <wp:effectExtent l="0" t="0" r="1905" b="762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backgroundRemoval t="9709" b="96602" l="4049" r="94737">
                                                  <a14:foregroundMark x1="4049" y1="97087" x2="4049" y2="97087"/>
                                                  <a14:foregroundMark x1="69231" y1="42233" x2="69231" y2="42233"/>
                                                  <a14:foregroundMark x1="94737" y1="50485" x2="94737" y2="50485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9319" cy="9835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6A30" w:rsidRDefault="00176A30" w:rsidP="00176A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56515</wp:posOffset>
                </wp:positionV>
                <wp:extent cx="3295650" cy="1704975"/>
                <wp:effectExtent l="0" t="0" r="19050" b="28575"/>
                <wp:wrapNone/>
                <wp:docPr id="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704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8B" w:rsidRDefault="00D32C8B" w:rsidP="00FD18C1">
                            <w:pPr>
                              <w:spacing w:after="0" w:line="240" w:lineRule="auto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3EDB79" wp14:editId="5FA9FFFA">
                                  <wp:extent cx="1533525" cy="368300"/>
                                  <wp:effectExtent l="0" t="0" r="0" b="0"/>
                                  <wp:docPr id="20" name="Imagem 2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m 20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3525" cy="368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D18C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FD18C1" w:rsidRDefault="00FD18C1" w:rsidP="00FD18C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Johnny Luiz Cristovan</w:t>
                            </w:r>
                            <w:r w:rsidRPr="003132F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50AB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Engenheiro de Software</w:t>
                            </w:r>
                            <w:r w:rsidR="00240A28">
                              <w:rPr>
                                <w:rFonts w:ascii="Times New Roman" w:hAnsi="Times New Roman" w:cs="Times New Roman"/>
                              </w:rPr>
                              <w:t xml:space="preserve"> - CEO</w:t>
                            </w:r>
                          </w:p>
                          <w:p w:rsidR="00240A28" w:rsidRDefault="00240A28" w:rsidP="00FD18C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54CE0" w:rsidRDefault="00954CE0" w:rsidP="00FD18C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A0DD9" w:rsidRDefault="00FD18C1" w:rsidP="00FD18C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0AB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="00954C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50AB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  <w:r w:rsidRPr="00F50AB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 8172-0663</w:t>
                            </w:r>
                            <w:r w:rsidR="008A0D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D18C1" w:rsidRDefault="00954CE0" w:rsidP="00FD18C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40A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(11) 2533-5171</w:t>
                            </w:r>
                          </w:p>
                          <w:p w:rsidR="00FD18C1" w:rsidRPr="00236AC5" w:rsidRDefault="00236AC5" w:rsidP="00236AC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62F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</w:t>
                            </w:r>
                            <w:r w:rsidR="00FD18C1" w:rsidRPr="00236A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ohnny.cristovan@axiostecnologia.com.br</w:t>
                            </w:r>
                          </w:p>
                          <w:p w:rsidR="00FD18C1" w:rsidRDefault="00FD18C1" w:rsidP="00FD18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20.95pt;margin-top:4.45pt;width:259.5pt;height:1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" fillcolor="white [20]">
                <v:fill color2="#4f81bd [3204]" rotate="t" focusposition=".5,-52429f" focussize="" colors="0 white;22938f white;1 #4f81bd" focus="100%" type="gradientRadial"/>
                <v:textbox>
                  <w:txbxContent>
                    <w:p w:rsidR="00D32C8B" w:rsidRDefault="00D32C8B" w:rsidP="00FD18C1">
                      <w:pPr>
                        <w:spacing w:after="0" w:line="240" w:lineRule="auto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3EDB79" wp14:editId="5FA9FFFA">
                            <wp:extent cx="1533525" cy="368300"/>
                            <wp:effectExtent l="0" t="0" r="0" b="0"/>
                            <wp:docPr id="20" name="Imagem 2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m 20"/>
                                    <pic:cNvPicPr/>
                                  </pic:nvPicPr>
                                  <pic:blipFill>
                                    <a:blip r:embed="rId12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3525" cy="368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D18C1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FD18C1" w:rsidRDefault="00FD18C1" w:rsidP="00FD18C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Johnny Luiz Cristovan</w:t>
                      </w:r>
                      <w:r w:rsidRPr="003132FA">
                        <w:rPr>
                          <w:sz w:val="20"/>
                          <w:szCs w:val="20"/>
                        </w:rPr>
                        <w:br/>
                      </w:r>
                      <w:r w:rsidRPr="00F50AB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>Engenheiro de Software</w:t>
                      </w:r>
                      <w:r w:rsidR="00240A28">
                        <w:rPr>
                          <w:rFonts w:ascii="Times New Roman" w:hAnsi="Times New Roman" w:cs="Times New Roman"/>
                        </w:rPr>
                        <w:t xml:space="preserve"> - CEO</w:t>
                      </w:r>
                    </w:p>
                    <w:p w:rsidR="00240A28" w:rsidRDefault="00240A28" w:rsidP="00FD18C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54CE0" w:rsidRDefault="00954CE0" w:rsidP="00FD18C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A0DD9" w:rsidRDefault="00FD18C1" w:rsidP="00FD18C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0AB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</w:t>
                      </w:r>
                      <w:r w:rsidR="00954C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F50AB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  <w:r w:rsidRPr="00F50AB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 8172-0663</w:t>
                      </w:r>
                      <w:r w:rsidR="008A0D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D18C1" w:rsidRDefault="00954CE0" w:rsidP="00FD18C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="00240A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(11) 2533-5171</w:t>
                      </w:r>
                    </w:p>
                    <w:p w:rsidR="00FD18C1" w:rsidRPr="00236AC5" w:rsidRDefault="00236AC5" w:rsidP="00236AC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 w:rsidR="00A62F9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</w:t>
                      </w:r>
                      <w:r w:rsidR="00FD18C1" w:rsidRPr="00236A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ohnny.cristovan@axiostecnologia.com.br</w:t>
                      </w:r>
                    </w:p>
                    <w:p w:rsidR="00FD18C1" w:rsidRDefault="00FD18C1" w:rsidP="00FD18C1"/>
                  </w:txbxContent>
                </v:textbox>
              </v:shape>
            </w:pict>
          </mc:Fallback>
        </mc:AlternateContent>
      </w:r>
    </w:p>
    <w:p w:rsidR="00D253BB" w:rsidRDefault="00176A30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-474954</wp:posOffset>
            </wp:positionH>
            <wp:positionV relativeFrom="paragraph">
              <wp:posOffset>401219</wp:posOffset>
            </wp:positionV>
            <wp:extent cx="3029916" cy="1029687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tras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709" b="89806" l="2970" r="97855">
                                  <a14:foregroundMark x1="3300" y1="47573" x2="3300" y2="47573"/>
                                  <a14:foregroundMark x1="12871" y1="52913" x2="12871" y2="52913"/>
                                  <a14:foregroundMark x1="19307" y1="53883" x2="19307" y2="53883"/>
                                  <a14:foregroundMark x1="21617" y1="53883" x2="21617" y2="53883"/>
                                  <a14:foregroundMark x1="32343" y1="54854" x2="32343" y2="54854"/>
                                  <a14:foregroundMark x1="43234" y1="53883" x2="43234" y2="53883"/>
                                  <a14:foregroundMark x1="51980" y1="56796" x2="51980" y2="56796"/>
                                  <a14:foregroundMark x1="60561" y1="54854" x2="60561" y2="54854"/>
                                  <a14:foregroundMark x1="73597" y1="50971" x2="73597" y2="50971"/>
                                  <a14:foregroundMark x1="76403" y1="55340" x2="76403" y2="55340"/>
                                  <a14:foregroundMark x1="85479" y1="52427" x2="85479" y2="52427"/>
                                  <a14:foregroundMark x1="88119" y1="63592" x2="88119" y2="63592"/>
                                  <a14:foregroundMark x1="92904" y1="56311" x2="92904" y2="56311"/>
                                  <a14:foregroundMark x1="97855" y1="64078" x2="97855" y2="640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916" cy="1029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3BB" w:rsidRDefault="00D253BB"/>
    <w:p w:rsidR="00D253BB" w:rsidRDefault="00954CE0">
      <w:r>
        <w:rPr>
          <w:noProof/>
        </w:rPr>
        <w:drawing>
          <wp:anchor distT="0" distB="0" distL="114300" distR="114300" simplePos="0" relativeHeight="251672576" behindDoc="0" locked="0" layoutInCell="1" allowOverlap="1" wp14:anchorId="50052CC1" wp14:editId="2B87ECDE">
            <wp:simplePos x="0" y="0"/>
            <wp:positionH relativeFrom="column">
              <wp:posOffset>2840990</wp:posOffset>
            </wp:positionH>
            <wp:positionV relativeFrom="paragraph">
              <wp:posOffset>280035</wp:posOffset>
            </wp:positionV>
            <wp:extent cx="197485" cy="202565"/>
            <wp:effectExtent l="0" t="0" r="0" b="6985"/>
            <wp:wrapNone/>
            <wp:docPr id="17" name="Image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>
                                  <a14:foregroundMark x1="33143" y1="59331" x2="47143" y2="62953"/>
                                  <a14:foregroundMark x1="47143" y1="62953" x2="60571" y2="55153"/>
                                  <a14:foregroundMark x1="60571" y1="55153" x2="66286" y2="41783"/>
                                  <a14:foregroundMark x1="66286" y1="41783" x2="63714" y2="3509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3BB" w:rsidRDefault="00920E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281940</wp:posOffset>
                </wp:positionH>
                <wp:positionV relativeFrom="paragraph">
                  <wp:posOffset>207010</wp:posOffset>
                </wp:positionV>
                <wp:extent cx="152908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41C" w:rsidRDefault="0023041C">
                            <w:r>
                              <w:t>axios</w:t>
                            </w:r>
                            <w:r w:rsidR="00920E83">
                              <w:t>tecnologia</w:t>
                            </w:r>
                            <w:r>
                              <w:t>.com.br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8" type="#_x0000_t202" style="position:absolute;margin-left:22.2pt;margin-top:16.3pt;width:120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" filled="f" stroked="f">
                <v:textbox style="mso-fit-shape-to-text:t">
                  <w:txbxContent>
                    <w:p w:rsidR="0023041C" w:rsidRDefault="0023041C">
                      <w:r>
                        <w:t>axios</w:t>
                      </w:r>
                      <w:r w:rsidR="00920E83">
                        <w:t>tecnologia</w:t>
                      </w:r>
                      <w:r>
                        <w:t>.com.br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1863">
        <w:rPr>
          <w:rFonts w:ascii="Arial Rounded MT Bold" w:hAnsi="Arial Rounded MT Bold"/>
          <w:noProof/>
          <w:color w:val="003300"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0FC96A94" wp14:editId="3D0A5EAC">
            <wp:simplePos x="0" y="0"/>
            <wp:positionH relativeFrom="margin">
              <wp:posOffset>2893777</wp:posOffset>
            </wp:positionH>
            <wp:positionV relativeFrom="page">
              <wp:posOffset>2491105</wp:posOffset>
            </wp:positionV>
            <wp:extent cx="117695" cy="84722"/>
            <wp:effectExtent l="0" t="0" r="0" b="0"/>
            <wp:wrapNone/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email.jfif"/>
                    <pic:cNvPicPr/>
                  </pic:nvPicPr>
                  <pic:blipFill rotWithShape="1"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10000" b="90000" l="10000" r="90000">
                                  <a14:foregroundMark x1="21719" y1="30702" x2="21719" y2="30702"/>
                                  <a14:foregroundMark x1="34389" y1="28947" x2="34389" y2="28947"/>
                                  <a14:foregroundMark x1="50226" y1="32456" x2="50226" y2="32456"/>
                                  <a14:foregroundMark x1="76471" y1="43421" x2="76471" y2="43421"/>
                                  <a14:foregroundMark x1="42986" y1="56140" x2="42986" y2="56140"/>
                                  <a14:backgroundMark x1="38009" y1="74561" x2="38009" y2="745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6" t="22095" r="16132" b="30791"/>
                    <a:stretch/>
                  </pic:blipFill>
                  <pic:spPr bwMode="auto">
                    <a:xfrm>
                      <a:off x="0" y="0"/>
                      <a:ext cx="117695" cy="84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CE0">
        <w:rPr>
          <w:noProof/>
        </w:rPr>
        <w:drawing>
          <wp:anchor distT="0" distB="0" distL="114300" distR="114300" simplePos="0" relativeHeight="251673600" behindDoc="0" locked="0" layoutInCell="1" allowOverlap="1" wp14:anchorId="6F68E6EC" wp14:editId="1896D937">
            <wp:simplePos x="0" y="0"/>
            <wp:positionH relativeFrom="column">
              <wp:posOffset>2882265</wp:posOffset>
            </wp:positionH>
            <wp:positionV relativeFrom="paragraph">
              <wp:posOffset>143510</wp:posOffset>
            </wp:positionV>
            <wp:extent cx="123825" cy="123825"/>
            <wp:effectExtent l="0" t="0" r="9525" b="9525"/>
            <wp:wrapNone/>
            <wp:docPr id="18" name="Image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53BB" w:rsidRDefault="00D253BB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</w:p>
    <w:p w:rsidR="00D253BB" w:rsidRDefault="00D253BB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</w:p>
    <w:p w:rsidR="00D253BB" w:rsidRDefault="004C5CBA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  <w:r>
        <w:rPr>
          <w:rFonts w:ascii="Arial Rounded MT Bold" w:hAnsi="Arial Rounded MT Bold"/>
          <w:noProof/>
          <w:color w:val="00330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-636583</wp:posOffset>
                </wp:positionH>
                <wp:positionV relativeFrom="paragraph">
                  <wp:posOffset>152324</wp:posOffset>
                </wp:positionV>
                <wp:extent cx="3343275" cy="1714500"/>
                <wp:effectExtent l="0" t="0" r="28575" b="19050"/>
                <wp:wrapNone/>
                <wp:docPr id="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714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3BB" w:rsidRDefault="00176A30" w:rsidP="00176A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6FFF4C" wp14:editId="2CA1FAF9">
                                  <wp:extent cx="1179319" cy="983544"/>
                                  <wp:effectExtent l="0" t="0" r="1905" b="7620"/>
                                  <wp:docPr id="29" name="Imagem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backgroundRemoval t="9709" b="96602" l="4049" r="94737">
                                                        <a14:foregroundMark x1="4049" y1="97087" x2="4049" y2="97087"/>
                                                        <a14:foregroundMark x1="69231" y1="42233" x2="69231" y2="42233"/>
                                                        <a14:foregroundMark x1="94737" y1="50485" x2="94737" y2="50485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9319" cy="9835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6A30" w:rsidRDefault="00176A30" w:rsidP="00176A30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50.1pt;margin-top:12pt;width:263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" fillcolor="white [20]">
                <v:fill color2="#4f81bd [3204]" focusposition=".5,-52429f" focussize="" colors="0 white;22938f white;1 #4f81bd" focus="100%" type="gradientRadial"/>
                <v:textbox>
                  <w:txbxContent>
                    <w:p w:rsidR="00D253BB" w:rsidRDefault="00176A30" w:rsidP="00176A3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6FFF4C" wp14:editId="2CA1FAF9">
                            <wp:extent cx="1179319" cy="983544"/>
                            <wp:effectExtent l="0" t="0" r="1905" b="7620"/>
                            <wp:docPr id="29" name="Imagem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backgroundRemoval t="9709" b="96602" l="4049" r="94737">
                                                  <a14:foregroundMark x1="4049" y1="97087" x2="4049" y2="97087"/>
                                                  <a14:foregroundMark x1="69231" y1="42233" x2="69231" y2="42233"/>
                                                  <a14:foregroundMark x1="94737" y1="50485" x2="94737" y2="50485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9319" cy="9835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6A30" w:rsidRDefault="00176A30" w:rsidP="00176A30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253BB" w:rsidRDefault="004C5CBA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5715</wp:posOffset>
                </wp:positionV>
                <wp:extent cx="3343275" cy="1714500"/>
                <wp:effectExtent l="0" t="0" r="28575" b="1905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714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8B" w:rsidRDefault="00D32C8B" w:rsidP="00FD18C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EEA7F8" wp14:editId="67AE90A9">
                                  <wp:extent cx="1533525" cy="368300"/>
                                  <wp:effectExtent l="0" t="0" r="0" b="0"/>
                                  <wp:docPr id="30" name="Imagem 3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m 20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3525" cy="368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18C1" w:rsidRPr="00240A28" w:rsidRDefault="00FD18C1" w:rsidP="00FD18C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Giovana Dotti Cristovan</w:t>
                            </w:r>
                            <w:r w:rsidRPr="003132F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50AB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 w:rsidR="00240A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Diretora Marketing – COO / CMO</w:t>
                            </w:r>
                          </w:p>
                          <w:p w:rsidR="00954CE0" w:rsidRDefault="00240A28" w:rsidP="00FD18C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54CE0" w:rsidRDefault="00954CE0" w:rsidP="00FD18C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D18C1" w:rsidRDefault="00240A28" w:rsidP="00FD18C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A0DD9" w:rsidRDefault="008A0DD9" w:rsidP="00FD18C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54C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18C1" w:rsidRPr="00F50AB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="00FD18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  <w:r w:rsidR="00FD18C1" w:rsidRPr="00F50AB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FD18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 8133-0881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D18C1" w:rsidRDefault="008A0DD9" w:rsidP="00FD18C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54C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(11) 2533-5171 / </w:t>
                            </w:r>
                            <w:r w:rsidR="00240A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(11) 9 6418-7177</w:t>
                            </w:r>
                          </w:p>
                          <w:p w:rsidR="00FD18C1" w:rsidRPr="00DF61E6" w:rsidRDefault="00236AC5" w:rsidP="00FD18C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FD18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giovana.cristovan@axiostecnologia.com.br</w:t>
                            </w:r>
                          </w:p>
                          <w:p w:rsidR="00FD18C1" w:rsidRDefault="00FD18C1" w:rsidP="00FD18C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20.95pt;margin-top:.45pt;width:263.25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" fillcolor="white [20]">
                <v:fill color2="#4f81bd [3204]" rotate="t" focusposition=".5,-52429f" focussize="" colors="0 white;22938f white;1 #4f81bd" focus="100%" type="gradientRadial"/>
                <v:textbox>
                  <w:txbxContent>
                    <w:p w:rsidR="00D32C8B" w:rsidRDefault="00D32C8B" w:rsidP="00FD18C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EEA7F8" wp14:editId="67AE90A9">
                            <wp:extent cx="1533525" cy="368300"/>
                            <wp:effectExtent l="0" t="0" r="0" b="0"/>
                            <wp:docPr id="30" name="Imagem 3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m 20"/>
                                    <pic:cNvPicPr/>
                                  </pic:nvPicPr>
                                  <pic:blipFill>
                                    <a:blip r:embed="rId12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3525" cy="368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D18C1" w:rsidRPr="00240A28" w:rsidRDefault="00FD18C1" w:rsidP="00FD18C1">
                      <w:pPr>
                        <w:spacing w:after="0" w:line="240" w:lineRule="auto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Giovana Dotti Cristovan</w:t>
                      </w:r>
                      <w:r w:rsidRPr="003132FA">
                        <w:rPr>
                          <w:sz w:val="20"/>
                          <w:szCs w:val="20"/>
                        </w:rPr>
                        <w:br/>
                      </w:r>
                      <w:r w:rsidRPr="00F50AB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</w:t>
                      </w:r>
                      <w:r w:rsidR="00240A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Diretora Marketing – COO / CMO</w:t>
                      </w:r>
                    </w:p>
                    <w:p w:rsidR="00954CE0" w:rsidRDefault="00240A28" w:rsidP="00FD18C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54CE0" w:rsidRDefault="00954CE0" w:rsidP="00FD18C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FD18C1" w:rsidRDefault="00240A28" w:rsidP="00FD18C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8A0DD9" w:rsidRDefault="008A0DD9" w:rsidP="00FD18C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="00954C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FD18C1" w:rsidRPr="00F50AB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="00FD18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  <w:r w:rsidR="00FD18C1" w:rsidRPr="00F50AB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 w:rsidR="00FD18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 8133-0881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D18C1" w:rsidRDefault="008A0DD9" w:rsidP="00FD18C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="00954C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(11) 2533-5171 / </w:t>
                      </w:r>
                      <w:r w:rsidR="00240A2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(11) 9 6418-7177</w:t>
                      </w:r>
                    </w:p>
                    <w:p w:rsidR="00FD18C1" w:rsidRPr="00DF61E6" w:rsidRDefault="00236AC5" w:rsidP="00FD18C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="00FD18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giovana.cristovan@axiostecnologia.com.br</w:t>
                      </w:r>
                    </w:p>
                    <w:p w:rsidR="00FD18C1" w:rsidRDefault="00FD18C1" w:rsidP="00FD18C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253BB" w:rsidRDefault="00D253BB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</w:p>
    <w:p w:rsidR="00D253BB" w:rsidRDefault="00D253BB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</w:p>
    <w:p w:rsidR="00D253BB" w:rsidRDefault="00D253BB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</w:p>
    <w:p w:rsidR="00D253BB" w:rsidRDefault="00176A30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7B1706" wp14:editId="1C2F394B">
            <wp:simplePos x="0" y="0"/>
            <wp:positionH relativeFrom="margin">
              <wp:posOffset>-443552</wp:posOffset>
            </wp:positionH>
            <wp:positionV relativeFrom="paragraph">
              <wp:posOffset>121702</wp:posOffset>
            </wp:positionV>
            <wp:extent cx="3029916" cy="1029687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tras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709" b="89806" l="2970" r="97855">
                                  <a14:foregroundMark x1="3300" y1="47573" x2="3300" y2="47573"/>
                                  <a14:foregroundMark x1="12871" y1="52913" x2="12871" y2="52913"/>
                                  <a14:foregroundMark x1="19307" y1="53883" x2="19307" y2="53883"/>
                                  <a14:foregroundMark x1="21617" y1="53883" x2="21617" y2="53883"/>
                                  <a14:foregroundMark x1="32343" y1="54854" x2="32343" y2="54854"/>
                                  <a14:foregroundMark x1="43234" y1="53883" x2="43234" y2="53883"/>
                                  <a14:foregroundMark x1="51980" y1="56796" x2="51980" y2="56796"/>
                                  <a14:foregroundMark x1="60561" y1="54854" x2="60561" y2="54854"/>
                                  <a14:foregroundMark x1="73597" y1="50971" x2="73597" y2="50971"/>
                                  <a14:foregroundMark x1="76403" y1="55340" x2="76403" y2="55340"/>
                                  <a14:foregroundMark x1="85479" y1="52427" x2="85479" y2="52427"/>
                                  <a14:foregroundMark x1="88119" y1="63592" x2="88119" y2="63592"/>
                                  <a14:foregroundMark x1="92904" y1="56311" x2="92904" y2="56311"/>
                                  <a14:foregroundMark x1="97855" y1="64078" x2="97855" y2="640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916" cy="1029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3BB" w:rsidRDefault="00D253BB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</w:p>
    <w:p w:rsidR="00D253BB" w:rsidRDefault="00D253BB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</w:p>
    <w:p w:rsidR="00D253BB" w:rsidRDefault="00D253BB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</w:p>
    <w:p w:rsidR="00D253BB" w:rsidRDefault="00954CE0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  <w:r>
        <w:rPr>
          <w:rFonts w:ascii="Arial Rounded MT Bold" w:hAnsi="Arial Rounded MT Bold"/>
          <w:noProof/>
          <w:color w:val="003300"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2850515</wp:posOffset>
            </wp:positionH>
            <wp:positionV relativeFrom="page">
              <wp:posOffset>4149725</wp:posOffset>
            </wp:positionV>
            <wp:extent cx="197485" cy="202565"/>
            <wp:effectExtent l="0" t="0" r="0" b="698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t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>
                                  <a14:foregroundMark x1="33143" y1="59331" x2="47143" y2="62953"/>
                                  <a14:foregroundMark x1="47143" y1="62953" x2="60571" y2="55153"/>
                                  <a14:foregroundMark x1="60571" y1="55153" x2="66286" y2="41783"/>
                                  <a14:foregroundMark x1="66286" y1="41783" x2="63714" y2="3509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53BB" w:rsidRDefault="00920E83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406FB5" wp14:editId="7F0A57AE">
                <wp:simplePos x="0" y="0"/>
                <wp:positionH relativeFrom="margin">
                  <wp:posOffset>291465</wp:posOffset>
                </wp:positionH>
                <wp:positionV relativeFrom="paragraph">
                  <wp:posOffset>129540</wp:posOffset>
                </wp:positionV>
                <wp:extent cx="1560195" cy="140462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1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41C" w:rsidRDefault="0023041C" w:rsidP="0023041C">
                            <w:r>
                              <w:t>axios</w:t>
                            </w:r>
                            <w:r w:rsidR="00920E83">
                              <w:t>tecnologia</w:t>
                            </w:r>
                            <w:r>
                              <w:t>.com.br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06FB5" id="_x0000_s1031" type="#_x0000_t202" style="position:absolute;margin-left:22.95pt;margin-top:10.2pt;width:122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" filled="f" stroked="f">
                <v:textbox style="mso-fit-shape-to-text:t">
                  <w:txbxContent>
                    <w:p w:rsidR="0023041C" w:rsidRDefault="0023041C" w:rsidP="0023041C">
                      <w:r>
                        <w:t>axios</w:t>
                      </w:r>
                      <w:r w:rsidR="00920E83">
                        <w:t>tecnologia</w:t>
                      </w:r>
                      <w:r>
                        <w:t>.com.br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4CE0">
        <w:rPr>
          <w:rFonts w:ascii="Arial Rounded MT Bold" w:hAnsi="Arial Rounded MT Bold"/>
          <w:noProof/>
          <w:color w:val="003300"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53EBA25D">
            <wp:simplePos x="0" y="0"/>
            <wp:positionH relativeFrom="column">
              <wp:posOffset>2891790</wp:posOffset>
            </wp:positionH>
            <wp:positionV relativeFrom="page">
              <wp:posOffset>4335780</wp:posOffset>
            </wp:positionV>
            <wp:extent cx="123825" cy="123825"/>
            <wp:effectExtent l="0" t="0" r="9525" b="952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53BB" w:rsidRDefault="003A391A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  <w:r>
        <w:rPr>
          <w:rFonts w:ascii="Arial Rounded MT Bold" w:hAnsi="Arial Rounded MT Bold"/>
          <w:noProof/>
          <w:color w:val="003300"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1246A759" wp14:editId="3B8EB4A9">
            <wp:simplePos x="0" y="0"/>
            <wp:positionH relativeFrom="margin">
              <wp:posOffset>2893695</wp:posOffset>
            </wp:positionH>
            <wp:positionV relativeFrom="page">
              <wp:posOffset>4500798</wp:posOffset>
            </wp:positionV>
            <wp:extent cx="132878" cy="95651"/>
            <wp:effectExtent l="0" t="0" r="635" b="0"/>
            <wp:wrapNone/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email.jfif"/>
                    <pic:cNvPicPr/>
                  </pic:nvPicPr>
                  <pic:blipFill rotWithShape="1"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10000" b="90000" l="10000" r="90000">
                                  <a14:foregroundMark x1="21719" y1="30702" x2="21719" y2="30702"/>
                                  <a14:foregroundMark x1="34389" y1="28947" x2="34389" y2="28947"/>
                                  <a14:foregroundMark x1="50226" y1="32456" x2="50226" y2="32456"/>
                                  <a14:foregroundMark x1="76471" y1="43421" x2="76471" y2="43421"/>
                                  <a14:foregroundMark x1="42986" y1="56140" x2="42986" y2="56140"/>
                                  <a14:backgroundMark x1="38009" y1="74561" x2="38009" y2="745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6" t="22095" r="16132" b="30791"/>
                    <a:stretch/>
                  </pic:blipFill>
                  <pic:spPr bwMode="auto">
                    <a:xfrm>
                      <a:off x="0" y="0"/>
                      <a:ext cx="132878" cy="9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53BB" w:rsidRDefault="00D253BB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</w:p>
    <w:p w:rsidR="00954CE0" w:rsidRDefault="00954CE0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  <w:bookmarkStart w:id="0" w:name="_GoBack"/>
      <w:bookmarkEnd w:id="0"/>
    </w:p>
    <w:p w:rsidR="00954CE0" w:rsidRDefault="00954CE0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</w:p>
    <w:p w:rsidR="00954CE0" w:rsidRDefault="00954CE0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</w:p>
    <w:p w:rsidR="00D253BB" w:rsidRDefault="00D253BB" w:rsidP="00D253BB">
      <w:pPr>
        <w:spacing w:after="0" w:line="240" w:lineRule="auto"/>
        <w:rPr>
          <w:rFonts w:ascii="Arial Rounded MT Bold" w:hAnsi="Arial Rounded MT Bold"/>
          <w:color w:val="003300"/>
          <w:sz w:val="20"/>
          <w:szCs w:val="20"/>
        </w:rPr>
      </w:pPr>
    </w:p>
    <w:sectPr w:rsidR="00D253BB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D03" w:rsidRDefault="00404D03" w:rsidP="00076CCE">
      <w:pPr>
        <w:spacing w:after="0" w:line="240" w:lineRule="auto"/>
      </w:pPr>
      <w:r>
        <w:separator/>
      </w:r>
    </w:p>
  </w:endnote>
  <w:endnote w:type="continuationSeparator" w:id="0">
    <w:p w:rsidR="00404D03" w:rsidRDefault="00404D03" w:rsidP="0007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CCE" w:rsidRDefault="00076CC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8" name="MSIPCMd1704c20a00b9a9732bb7828" descr="{&quot;HashCode&quot;:-15280501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76CCE" w:rsidRPr="00076CCE" w:rsidRDefault="00076CCE" w:rsidP="00076CC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76CC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1704c20a00b9a9732bb7828" o:spid="_x0000_s1032" type="#_x0000_t202" alt="{&quot;HashCode&quot;:-152805018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ZdVHyR8DAAA4BgAADgAAAAAA&#10;AAAAAAAAAAAuAgAAZHJzL2Uyb0RvYy54bWxQSwECLQAUAAYACAAAACEAYBHGJt4AAAALAQAADwAA&#10;AAAAAAAAAAAAAAB5BQAAZHJzL2Rvd25yZXYueG1sUEsFBgAAAAAEAAQA8wAAAIQGAAAAAA==&#10;" o:allowincell="f" filled="f" stroked="f" strokeweight=".5pt">
              <v:textbox inset="20pt,0,,0">
                <w:txbxContent>
                  <w:p w:rsidR="00076CCE" w:rsidRPr="00076CCE" w:rsidRDefault="00076CCE" w:rsidP="00076CC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76CCE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D03" w:rsidRDefault="00404D03" w:rsidP="00076CCE">
      <w:pPr>
        <w:spacing w:after="0" w:line="240" w:lineRule="auto"/>
      </w:pPr>
      <w:r>
        <w:separator/>
      </w:r>
    </w:p>
  </w:footnote>
  <w:footnote w:type="continuationSeparator" w:id="0">
    <w:p w:rsidR="00404D03" w:rsidRDefault="00404D03" w:rsidP="00076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5.75pt;height:171pt;visibility:visible;mso-wrap-style:square" o:bullet="t">
        <v:imagedata r:id="rId1" o:title=""/>
      </v:shape>
    </w:pict>
  </w:numPicBullet>
  <w:abstractNum w:abstractNumId="0" w15:restartNumberingAfterBreak="0">
    <w:nsid w:val="43DE6BB8"/>
    <w:multiLevelType w:val="hybridMultilevel"/>
    <w:tmpl w:val="5D1C8A90"/>
    <w:lvl w:ilvl="0" w:tplc="524ED0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EEE5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5450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388A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EE4B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FC3F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0A5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AADE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2ED2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C1"/>
    <w:rsid w:val="00076CCE"/>
    <w:rsid w:val="000D2F34"/>
    <w:rsid w:val="00176A30"/>
    <w:rsid w:val="001A1863"/>
    <w:rsid w:val="0023041C"/>
    <w:rsid w:val="00236AC5"/>
    <w:rsid w:val="00240A28"/>
    <w:rsid w:val="003A391A"/>
    <w:rsid w:val="00404D03"/>
    <w:rsid w:val="00461E33"/>
    <w:rsid w:val="004C5CBA"/>
    <w:rsid w:val="00520223"/>
    <w:rsid w:val="00757EE2"/>
    <w:rsid w:val="0083226F"/>
    <w:rsid w:val="008A0DD9"/>
    <w:rsid w:val="00920E83"/>
    <w:rsid w:val="00922FD9"/>
    <w:rsid w:val="00954CE0"/>
    <w:rsid w:val="00956249"/>
    <w:rsid w:val="009C0E83"/>
    <w:rsid w:val="00A62F97"/>
    <w:rsid w:val="00A9050D"/>
    <w:rsid w:val="00AB02A7"/>
    <w:rsid w:val="00C163CF"/>
    <w:rsid w:val="00D253BB"/>
    <w:rsid w:val="00D32C8B"/>
    <w:rsid w:val="00D376BC"/>
    <w:rsid w:val="00E21729"/>
    <w:rsid w:val="00EF34E2"/>
    <w:rsid w:val="00FD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5DF1B"/>
  <w15:docId w15:val="{A3D31419-A09B-4CA9-83B9-1756B87B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3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53B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76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6CCE"/>
  </w:style>
  <w:style w:type="paragraph" w:styleId="Rodap">
    <w:name w:val="footer"/>
    <w:basedOn w:val="Normal"/>
    <w:link w:val="RodapChar"/>
    <w:uiPriority w:val="99"/>
    <w:unhideWhenUsed/>
    <w:rsid w:val="00076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6CCE"/>
  </w:style>
  <w:style w:type="character" w:styleId="Hyperlink">
    <w:name w:val="Hyperlink"/>
    <w:basedOn w:val="Fontepargpadro"/>
    <w:uiPriority w:val="99"/>
    <w:semiHidden/>
    <w:unhideWhenUsed/>
    <w:rsid w:val="0023041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3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ia\AppData\Roaming\Microsoft\Templates\ATM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CommandLine xmlns="e5d022ff-4ce9-4922-b5a4-f245e35e2aac" xsi:nil="true"/>
    <UACurrentWords xmlns="e5d022ff-4ce9-4922-b5a4-f245e35e2aac" xsi:nil="true"/>
    <TPApplication xmlns="e5d022ff-4ce9-4922-b5a4-f245e35e2aac" xsi:nil="true"/>
    <AssetId xmlns="e5d022ff-4ce9-4922-b5a4-f245e35e2aac">TP101943438</AssetId>
    <DirectSourceMarket xmlns="e5d022ff-4ce9-4922-b5a4-f245e35e2aac" xsi:nil="true"/>
    <NumericId xmlns="e5d022ff-4ce9-4922-b5a4-f245e35e2aac" xsi:nil="true"/>
    <OOCacheId xmlns="e5d022ff-4ce9-4922-b5a4-f245e35e2aac">908bd60d-195e-4728-9e02-928f06ad7f36</OOCacheId>
    <AcquiredFrom xmlns="e5d022ff-4ce9-4922-b5a4-f245e35e2aac" xsi:nil="true"/>
    <IsSearchable xmlns="e5d022ff-4ce9-4922-b5a4-f245e35e2aac">false</IsSearchable>
    <Downloads xmlns="e5d022ff-4ce9-4922-b5a4-f245e35e2aac">0</Downloads>
    <ApprovalStatus xmlns="e5d022ff-4ce9-4922-b5a4-f245e35e2aac">ApprovedAutomatic</ApprovalStatus>
    <AssetStart xmlns="e5d022ff-4ce9-4922-b5a4-f245e35e2aac">2010-07-13T22:13:30+00:00</AssetStart>
    <CrawlForDependencies xmlns="e5d022ff-4ce9-4922-b5a4-f245e35e2aac">false</CrawlForDependencies>
    <EditorialTags xmlns="e5d022ff-4ce9-4922-b5a4-f245e35e2aac" xsi:nil="true"/>
    <TPExecutable xmlns="e5d022ff-4ce9-4922-b5a4-f245e35e2aac" xsi:nil="true"/>
    <LastHandOff xmlns="e5d022ff-4ce9-4922-b5a4-f245e35e2aac" xsi:nil="true"/>
    <LastModifiedDateTime xmlns="e5d022ff-4ce9-4922-b5a4-f245e35e2aac" xsi:nil="true"/>
    <LastPublishResultLookup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2100-01-01T00:00:00+00:00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OriginAsset xmlns="e5d022ff-4ce9-4922-b5a4-f245e35e2aac" xsi:nil="true"/>
    <ArtSampleDocs xmlns="e5d022ff-4ce9-4922-b5a4-f245e35e2aac" xsi:nil="true"/>
    <ThumbnailAssetId xmlns="e5d022ff-4ce9-4922-b5a4-f245e35e2aac" xsi:nil="true"/>
    <TrustLevel xmlns="e5d022ff-4ce9-4922-b5a4-f245e35e2aac">2 Community Trusted</TrustLevel>
    <UALocComments xmlns="e5d022ff-4ce9-4922-b5a4-f245e35e2aac" xsi:nil="true"/>
    <BugNumber xmlns="e5d022ff-4ce9-4922-b5a4-f245e35e2aac" xsi:nil="true"/>
    <TPNamespace xmlns="e5d022ff-4ce9-4922-b5a4-f245e35e2aac" xsi:nil="true"/>
    <BusinessGroup xmlns="e5d022ff-4ce9-4922-b5a4-f245e35e2aac" xsi:nil="true"/>
    <TimesCloned xmlns="e5d022ff-4ce9-4922-b5a4-f245e35e2aac" xsi:nil="true"/>
    <TPAppVersion xmlns="e5d022ff-4ce9-4922-b5a4-f245e35e2aac" xsi:nil="true"/>
    <OpenTemplate xmlns="e5d022ff-4ce9-4922-b5a4-f245e35e2aac">true</OpenTemplate>
    <CSXSubmissionDate xmlns="e5d022ff-4ce9-4922-b5a4-f245e35e2aac">2010-07-13T22:13:30+00:00</CSXSubmissionDate>
    <CSXHash xmlns="e5d022ff-4ce9-4922-b5a4-f245e35e2aac">64HQTc39+QSZYSKzDJN/e44NMMyBfEI8E7pK3UzkL4U=</CSXHash>
    <DSATActionTaken xmlns="e5d022ff-4ce9-4922-b5a4-f245e35e2aac" xsi:nil="true"/>
    <ParentAssetId xmlns="e5d022ff-4ce9-4922-b5a4-f245e35e2aac">TC101943439</ParentAssetId>
    <OriginalSourceMarket xmlns="e5d022ff-4ce9-4922-b5a4-f245e35e2aac" xsi:nil="true"/>
    <MarketSpecific xmlns="e5d022ff-4ce9-4922-b5a4-f245e35e2aac" xsi:nil="true"/>
    <SourceTitle xmlns="e5d022ff-4ce9-4922-b5a4-f245e35e2aac" xsi:nil="true"/>
    <UANotes xmlns="e5d022ff-4ce9-4922-b5a4-f245e35e2aac" xsi:nil="true"/>
    <ClipArtFilename xmlns="e5d022ff-4ce9-4922-b5a4-f245e35e2aac" xsi:nil="true"/>
    <IntlLocPriority xmlns="e5d022ff-4ce9-4922-b5a4-f245e35e2aac" xsi:nil="true"/>
    <Provider xmlns="e5d022ff-4ce9-4922-b5a4-f245e35e2aac" xsi:nil="true"/>
    <TPClientViewer xmlns="e5d022ff-4ce9-4922-b5a4-f245e35e2aac" xsi:nil="true"/>
    <IntlLangReview xmlns="e5d022ff-4ce9-4922-b5a4-f245e35e2aac" xsi:nil="true"/>
    <OutputCachingOn xmlns="e5d022ff-4ce9-4922-b5a4-f245e35e2aac">false</OutputCachingOn>
    <ContentItem xmlns="e5d022ff-4ce9-4922-b5a4-f245e35e2aac" xsi:nil="true"/>
    <IsDeleted xmlns="e5d022ff-4ce9-4922-b5a4-f245e35e2aac">false</IsDeleted>
    <EditorialStatus xmlns="e5d022ff-4ce9-4922-b5a4-f245e35e2aac">Complete</EditorialStatus>
    <HandoffToMSDN xmlns="e5d022ff-4ce9-4922-b5a4-f245e35e2aac" xsi:nil="true"/>
    <ShowIn xmlns="e5d022ff-4ce9-4922-b5a4-f245e35e2aac">Show everywhere</ShowIn>
    <UALocRecommendation xmlns="e5d022ff-4ce9-4922-b5a4-f245e35e2aac">Localize</UALocRecommendation>
    <LegacyData xmlns="e5d022ff-4ce9-4922-b5a4-f245e35e2aac" xsi:nil="true"/>
    <TPLaunchHelpLink xmlns="e5d022ff-4ce9-4922-b5a4-f245e35e2aac" xsi:nil="true"/>
    <Milestone xmlns="e5d022ff-4ce9-4922-b5a4-f245e35e2aac" xsi:nil="true"/>
    <Providers xmlns="e5d022ff-4ce9-4922-b5a4-f245e35e2aac">PN101943430</Providers>
    <PublishStatusLookup xmlns="e5d022ff-4ce9-4922-b5a4-f245e35e2aac">
      <Value>244205</Value>
      <Value>420231</Value>
    </PublishStatusLookup>
    <APAuthor xmlns="e5d022ff-4ce9-4922-b5a4-f245e35e2aac">
      <UserInfo>
        <DisplayName/>
        <AccountId>544</AccountId>
        <AccountType/>
      </UserInfo>
    </APAuthor>
    <APDescription xmlns="e5d022ff-4ce9-4922-b5a4-f245e35e2aac" xsi:nil="true"/>
    <IntlLangReviewer xmlns="e5d022ff-4ce9-4922-b5a4-f245e35e2aac" xsi:nil="true"/>
    <UAProjectedTotalWords xmlns="e5d022ff-4ce9-4922-b5a4-f245e35e2aac" xsi:nil="true"/>
    <AssetType xmlns="e5d022ff-4ce9-4922-b5a4-f245e35e2aac" xsi:nil="true"/>
    <IntlLangReviewDate xmlns="e5d022ff-4ce9-4922-b5a4-f245e35e2aac" xsi:nil="true"/>
    <TPFriendlyName xmlns="e5d022ff-4ce9-4922-b5a4-f245e35e2aac" xsi:nil="true"/>
    <PrimaryImageGen xmlns="e5d022ff-4ce9-4922-b5a4-f245e35e2aac">true</PrimaryImageGen>
    <TPInstallLocation xmlns="e5d022ff-4ce9-4922-b5a4-f245e35e2aac" xsi:nil="true"/>
    <PlannedPubDate xmlns="e5d022ff-4ce9-4922-b5a4-f245e35e2aac" xsi:nil="true"/>
    <PolicheckWords xmlns="e5d022ff-4ce9-4922-b5a4-f245e35e2aac" xsi:nil="true"/>
    <SubmitterId xmlns="e5d022ff-4ce9-4922-b5a4-f245e35e2aac">S-1-10-0-6-39461-427950080</SubmitterId>
    <TemplateStatus xmlns="e5d022ff-4ce9-4922-b5a4-f245e35e2aac" xsi:nil="true"/>
    <CSXSubmissionMarket xmlns="e5d022ff-4ce9-4922-b5a4-f245e35e2aac">2</CSXSubmissionMarket>
    <Markets xmlns="e5d022ff-4ce9-4922-b5a4-f245e35e2aac">
      <Value>2</Value>
    </Markets>
    <PublishTargets xmlns="e5d022ff-4ce9-4922-b5a4-f245e35e2aac">OfficeOnline</PublishTargets>
    <ApprovalLog xmlns="e5d022ff-4ce9-4922-b5a4-f245e35e2aac" xsi:nil="true"/>
    <TPComponent xmlns="e5d022ff-4ce9-4922-b5a4-f245e35e2aac" xsi:nil="true"/>
    <FriendlyTitle xmlns="e5d022ff-4ce9-4922-b5a4-f245e35e2aac" xsi:nil="true"/>
    <TPLaunchHelpLinkType xmlns="e5d022ff-4ce9-4922-b5a4-f245e35e2aac">Template</TPLaunchHelpLinkType>
    <TemplateTemplateType xmlns="e5d022ff-4ce9-4922-b5a4-f245e35e2aac">Word 2007 Default</TemplateTemplateType>
    <BlockPublish xmlns="e5d022ff-4ce9-4922-b5a4-f245e35e2aac" xsi:nil="true"/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156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56F68E-6048-4056-B482-D63C5198BE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72F18F-BDB6-47D8-8CF8-B893B1313C7B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3.xml><?xml version="1.0" encoding="utf-8"?>
<ds:datastoreItem xmlns:ds="http://schemas.openxmlformats.org/officeDocument/2006/customXml" ds:itemID="{D3A46917-207A-40A8-B4B5-F300384DD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ATM.dotx</Template>
  <TotalTime>63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ATM</vt:lpstr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</dc:title>
  <dc:subject/>
  <dc:creator>familia</dc:creator>
  <cp:keywords/>
  <dc:description/>
  <cp:lastModifiedBy>Johnny Cristovan (Contractor)</cp:lastModifiedBy>
  <cp:revision>14</cp:revision>
  <cp:lastPrinted>2020-01-07T12:56:00Z</cp:lastPrinted>
  <dcterms:created xsi:type="dcterms:W3CDTF">2020-01-07T11:38:00Z</dcterms:created>
  <dcterms:modified xsi:type="dcterms:W3CDTF">2020-01-07T13:08:00Z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3</vt:i4>
  </property>
  <property fmtid="{D5CDD505-2E9C-101B-9397-08002B2CF9AE}" pid="6" name="Applications">
    <vt:lpwstr>83;#;#436;#</vt:lpwstr>
  </property>
  <property fmtid="{D5CDD505-2E9C-101B-9397-08002B2CF9AE}" pid="7" name="PolicheckCounter">
    <vt:i4>1</vt:i4>
  </property>
  <property fmtid="{D5CDD505-2E9C-101B-9397-08002B2CF9AE}" pid="8" name="ImageGenTimestamp">
    <vt:filetime>2010-07-13T22:13:30Z</vt:filetime>
  </property>
  <property fmtid="{D5CDD505-2E9C-101B-9397-08002B2CF9AE}" pid="9" name="PolicheckTimestamp">
    <vt:filetime>2011-04-27T17:31:41Z</vt:filetime>
  </property>
  <property fmtid="{D5CDD505-2E9C-101B-9397-08002B2CF9AE}" pid="10" name="MSIP_Label_9108d454-5c13-4905-93be-12ec8059c842_Enabled">
    <vt:lpwstr>True</vt:lpwstr>
  </property>
  <property fmtid="{D5CDD505-2E9C-101B-9397-08002B2CF9AE}" pid="11" name="MSIP_Label_9108d454-5c13-4905-93be-12ec8059c842_SiteId">
    <vt:lpwstr>473672ba-cd07-4371-a2ae-788b4c61840e</vt:lpwstr>
  </property>
  <property fmtid="{D5CDD505-2E9C-101B-9397-08002B2CF9AE}" pid="12" name="MSIP_Label_9108d454-5c13-4905-93be-12ec8059c842_Owner">
    <vt:lpwstr>johnny.cristovan@br.zurich.com</vt:lpwstr>
  </property>
  <property fmtid="{D5CDD505-2E9C-101B-9397-08002B2CF9AE}" pid="13" name="MSIP_Label_9108d454-5c13-4905-93be-12ec8059c842_SetDate">
    <vt:lpwstr>2020-01-07T11:37:57.1472926Z</vt:lpwstr>
  </property>
  <property fmtid="{D5CDD505-2E9C-101B-9397-08002B2CF9AE}" pid="14" name="MSIP_Label_9108d454-5c13-4905-93be-12ec8059c842_Name">
    <vt:lpwstr>Internal Use Only</vt:lpwstr>
  </property>
  <property fmtid="{D5CDD505-2E9C-101B-9397-08002B2CF9AE}" pid="15" name="MSIP_Label_9108d454-5c13-4905-93be-12ec8059c842_Application">
    <vt:lpwstr>Microsoft Azure Information Protection</vt:lpwstr>
  </property>
  <property fmtid="{D5CDD505-2E9C-101B-9397-08002B2CF9AE}" pid="16" name="MSIP_Label_9108d454-5c13-4905-93be-12ec8059c842_Extended_MSFT_Method">
    <vt:lpwstr>Automatic</vt:lpwstr>
  </property>
  <property fmtid="{D5CDD505-2E9C-101B-9397-08002B2CF9AE}" pid="17" name="Sensitivity">
    <vt:lpwstr>Internal Use Only</vt:lpwstr>
  </property>
</Properties>
</file>